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AC65" w14:textId="3BB3113E" w:rsidR="000C5694" w:rsidRPr="009B5F90" w:rsidRDefault="00BE60EC" w:rsidP="000C5694">
      <w:pPr>
        <w:spacing w:after="0" w:line="240" w:lineRule="auto"/>
        <w:rPr>
          <w:rFonts w:ascii="Helvetica" w:hAnsi="Helvetica"/>
          <w:b/>
          <w:bCs/>
          <w:color w:val="585858"/>
          <w:sz w:val="48"/>
          <w:szCs w:val="48"/>
        </w:rPr>
      </w:pPr>
      <w:r>
        <w:rPr>
          <w:rFonts w:ascii="Helvetica" w:hAnsi="Helvetica"/>
          <w:b/>
          <w:bCs/>
          <w:color w:val="585858"/>
          <w:sz w:val="48"/>
          <w:szCs w:val="48"/>
        </w:rPr>
        <w:t>Semester 2 Deliverables</w:t>
      </w:r>
      <w:r w:rsidR="000C5694" w:rsidRPr="009B5F90">
        <w:rPr>
          <w:rFonts w:ascii="Helvetica" w:hAnsi="Helvetica"/>
          <w:b/>
          <w:bCs/>
          <w:color w:val="585858"/>
          <w:sz w:val="48"/>
          <w:szCs w:val="48"/>
        </w:rPr>
        <w:t>:</w:t>
      </w:r>
    </w:p>
    <w:p w14:paraId="412F6280" w14:textId="7751360B" w:rsidR="000C5694" w:rsidRPr="009B5F90" w:rsidRDefault="000C5694" w:rsidP="000C5694">
      <w:pPr>
        <w:spacing w:after="0" w:line="240" w:lineRule="auto"/>
        <w:rPr>
          <w:rFonts w:ascii="Helvetica" w:hAnsi="Helvetica"/>
          <w:color w:val="585858"/>
        </w:rPr>
      </w:pPr>
      <w:r w:rsidRPr="009B5F90">
        <w:rPr>
          <w:rFonts w:ascii="Helvetica" w:hAnsi="Helvetica"/>
          <w:color w:val="585858"/>
        </w:rPr>
        <w:t xml:space="preserve">Last updated: </w:t>
      </w:r>
      <w:r w:rsidR="00BE60EC">
        <w:rPr>
          <w:rFonts w:ascii="Helvetica" w:hAnsi="Helvetica"/>
          <w:color w:val="585858"/>
        </w:rPr>
        <w:t>June</w:t>
      </w:r>
      <w:r w:rsidRPr="009B5F90">
        <w:rPr>
          <w:rFonts w:ascii="Helvetica" w:hAnsi="Helvetica"/>
          <w:color w:val="585858"/>
        </w:rPr>
        <w:t xml:space="preserve">, </w:t>
      </w:r>
      <w:r w:rsidR="00BE60EC">
        <w:rPr>
          <w:rFonts w:ascii="Helvetica" w:hAnsi="Helvetica"/>
          <w:color w:val="585858"/>
        </w:rPr>
        <w:t>20</w:t>
      </w:r>
      <w:r w:rsidR="00BE60EC" w:rsidRPr="00BE60EC">
        <w:rPr>
          <w:rFonts w:ascii="Helvetica" w:hAnsi="Helvetica"/>
          <w:color w:val="585858"/>
          <w:vertAlign w:val="superscript"/>
        </w:rPr>
        <w:t>th</w:t>
      </w:r>
      <w:r w:rsidRPr="009B5F90">
        <w:rPr>
          <w:rFonts w:ascii="Helvetica" w:hAnsi="Helvetica"/>
          <w:color w:val="585858"/>
        </w:rPr>
        <w:t xml:space="preserve">, </w:t>
      </w:r>
      <w:r w:rsidR="00BE60EC">
        <w:rPr>
          <w:rFonts w:ascii="Helvetica" w:hAnsi="Helvetica"/>
          <w:color w:val="585858"/>
        </w:rPr>
        <w:t>2025</w:t>
      </w:r>
    </w:p>
    <w:p w14:paraId="51E2B119" w14:textId="77777777" w:rsidR="000C5694" w:rsidRPr="009B5F90" w:rsidRDefault="000C5694" w:rsidP="000C5694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</w:p>
    <w:p w14:paraId="00B0FBCE" w14:textId="17A5E199" w:rsidR="000C5694" w:rsidRPr="009B5F90" w:rsidRDefault="00BE60EC" w:rsidP="000C5694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>
        <w:rPr>
          <w:rFonts w:ascii="Helvetica" w:hAnsi="Helvetica"/>
          <w:b/>
          <w:bCs/>
          <w:color w:val="585858"/>
          <w:sz w:val="28"/>
          <w:szCs w:val="28"/>
        </w:rPr>
        <w:t>Job Description</w:t>
      </w:r>
      <w:r w:rsidR="000C5694" w:rsidRPr="009B5F90">
        <w:rPr>
          <w:rFonts w:ascii="Helvetica" w:hAnsi="Helvetica"/>
          <w:b/>
          <w:bCs/>
          <w:color w:val="585858"/>
          <w:sz w:val="28"/>
          <w:szCs w:val="28"/>
        </w:rPr>
        <w:t xml:space="preserve">: </w:t>
      </w:r>
    </w:p>
    <w:p w14:paraId="20B8BAA5" w14:textId="0E6C89B8" w:rsidR="000C5694" w:rsidRPr="009B5F90" w:rsidRDefault="00BE60EC" w:rsidP="000C5694">
      <w:pPr>
        <w:spacing w:after="0" w:line="240" w:lineRule="auto"/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A formal job description that includes, at minimum, the following:</w:t>
      </w:r>
    </w:p>
    <w:p w14:paraId="69DD173E" w14:textId="32565551" w:rsidR="000C5694" w:rsidRDefault="00BE60EC" w:rsidP="000C5694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 xml:space="preserve">Job Title  </w:t>
      </w:r>
    </w:p>
    <w:p w14:paraId="635E309B" w14:textId="75F50073" w:rsidR="00BE60EC" w:rsidRDefault="00BE60EC" w:rsidP="000C5694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 xml:space="preserve">2-3 sentence summary that explains what the role is and why it exists </w:t>
      </w:r>
    </w:p>
    <w:p w14:paraId="5417E155" w14:textId="508F1C0C" w:rsidR="00BE60EC" w:rsidRDefault="00BE60EC" w:rsidP="000C5694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5 tasks or duties the role performs regularly</w:t>
      </w:r>
    </w:p>
    <w:p w14:paraId="699D8E7B" w14:textId="59F069D3" w:rsidR="00BE60EC" w:rsidRDefault="00BE60EC" w:rsidP="000C5694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 xml:space="preserve">5 required skills or tools (programming languages, tools, platforms, </w:t>
      </w:r>
      <w:proofErr w:type="spellStart"/>
      <w:r>
        <w:rPr>
          <w:rFonts w:ascii="Helvetica" w:hAnsi="Helvetica"/>
          <w:color w:val="585858"/>
        </w:rPr>
        <w:t>etc</w:t>
      </w:r>
      <w:proofErr w:type="spellEnd"/>
      <w:r>
        <w:rPr>
          <w:rFonts w:ascii="Helvetica" w:hAnsi="Helvetica"/>
          <w:color w:val="585858"/>
        </w:rPr>
        <w:t>)</w:t>
      </w:r>
    </w:p>
    <w:p w14:paraId="345582F1" w14:textId="3A567D24" w:rsidR="00BE60EC" w:rsidRDefault="00BE60EC" w:rsidP="000C5694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5 sample deliverables a person in this role would be responsible for</w:t>
      </w:r>
    </w:p>
    <w:p w14:paraId="0D58E089" w14:textId="2EA3CE24" w:rsidR="00BE60EC" w:rsidRDefault="00BE60EC" w:rsidP="000C5694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2-3 descriptions of work environment or company type</w:t>
      </w:r>
    </w:p>
    <w:p w14:paraId="19A35213" w14:textId="51DF40BF" w:rsidR="00BE60EC" w:rsidRDefault="00BE60EC" w:rsidP="00BE60EC">
      <w:pPr>
        <w:pStyle w:val="ListParagraph"/>
        <w:numPr>
          <w:ilvl w:val="0"/>
          <w:numId w:val="1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 xml:space="preserve">2-3 descriptions of </w:t>
      </w:r>
      <w:r>
        <w:rPr>
          <w:rFonts w:ascii="Helvetica" w:hAnsi="Helvetica"/>
          <w:color w:val="585858"/>
        </w:rPr>
        <w:t xml:space="preserve">work rigor and growth style </w:t>
      </w:r>
    </w:p>
    <w:p w14:paraId="07498891" w14:textId="77777777" w:rsidR="00BE60EC" w:rsidRPr="009B5F90" w:rsidRDefault="00BE60EC" w:rsidP="00BE60EC">
      <w:pPr>
        <w:pStyle w:val="ListParagraph"/>
        <w:rPr>
          <w:rFonts w:ascii="Helvetica" w:hAnsi="Helvetica"/>
          <w:color w:val="585858"/>
        </w:rPr>
      </w:pPr>
    </w:p>
    <w:p w14:paraId="50405F52" w14:textId="77777777" w:rsidR="000C5694" w:rsidRPr="009B5F90" w:rsidRDefault="000C5694" w:rsidP="000C5694">
      <w:pPr>
        <w:spacing w:after="0" w:line="240" w:lineRule="auto"/>
        <w:rPr>
          <w:rFonts w:ascii="Helvetica" w:hAnsi="Helvetica"/>
          <w:color w:val="585858"/>
        </w:rPr>
      </w:pPr>
    </w:p>
    <w:p w14:paraId="5095B577" w14:textId="13E542F5" w:rsidR="000C5694" w:rsidRPr="009B5F90" w:rsidRDefault="00BE60EC" w:rsidP="000C5694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>
        <w:rPr>
          <w:rFonts w:ascii="Helvetica" w:hAnsi="Helvetica"/>
          <w:b/>
          <w:bCs/>
          <w:color w:val="585858"/>
          <w:sz w:val="28"/>
          <w:szCs w:val="28"/>
        </w:rPr>
        <w:t>Design Documentation</w:t>
      </w:r>
      <w:r w:rsidR="000C5694" w:rsidRPr="009B5F90">
        <w:rPr>
          <w:rFonts w:ascii="Helvetica" w:hAnsi="Helvetica"/>
          <w:b/>
          <w:bCs/>
          <w:color w:val="585858"/>
          <w:sz w:val="28"/>
          <w:szCs w:val="28"/>
        </w:rPr>
        <w:t xml:space="preserve">: </w:t>
      </w:r>
    </w:p>
    <w:p w14:paraId="1A5F668E" w14:textId="207C069C" w:rsidR="000C5694" w:rsidRDefault="00BE60EC" w:rsidP="000C5694">
      <w:pPr>
        <w:spacing w:after="0" w:line="240" w:lineRule="auto"/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 xml:space="preserve">Design documentation for 30 / 60 / 90 day projects that meets, at minimum, the provided </w:t>
      </w:r>
      <w:r w:rsidR="0079300B">
        <w:rPr>
          <w:rFonts w:ascii="Helvetica" w:hAnsi="Helvetica"/>
          <w:color w:val="585858"/>
        </w:rPr>
        <w:t xml:space="preserve">Project </w:t>
      </w:r>
      <w:r>
        <w:rPr>
          <w:rFonts w:ascii="Helvetica" w:hAnsi="Helvetica"/>
          <w:color w:val="585858"/>
        </w:rPr>
        <w:t>Design Document Template</w:t>
      </w:r>
      <w:r w:rsidR="0079300B">
        <w:rPr>
          <w:rFonts w:ascii="Helvetica" w:hAnsi="Helvetica"/>
          <w:color w:val="585858"/>
        </w:rPr>
        <w:t>_v1</w:t>
      </w:r>
    </w:p>
    <w:p w14:paraId="62558B0A" w14:textId="77777777" w:rsidR="0079300B" w:rsidRDefault="0079300B" w:rsidP="000C5694">
      <w:pPr>
        <w:spacing w:after="0" w:line="240" w:lineRule="auto"/>
        <w:rPr>
          <w:rFonts w:ascii="Helvetica" w:hAnsi="Helvetica"/>
          <w:color w:val="585858"/>
        </w:rPr>
      </w:pPr>
    </w:p>
    <w:p w14:paraId="22DE656C" w14:textId="77777777" w:rsidR="0079300B" w:rsidRPr="009B5F90" w:rsidRDefault="0079300B" w:rsidP="000C5694">
      <w:pPr>
        <w:spacing w:after="0" w:line="240" w:lineRule="auto"/>
        <w:rPr>
          <w:rFonts w:ascii="Helvetica" w:hAnsi="Helvetica"/>
          <w:color w:val="585858"/>
        </w:rPr>
      </w:pPr>
    </w:p>
    <w:p w14:paraId="2F2907B3" w14:textId="37827835" w:rsidR="0079300B" w:rsidRDefault="0079300B" w:rsidP="0079300B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>
        <w:rPr>
          <w:rFonts w:ascii="Helvetica" w:hAnsi="Helvetica"/>
          <w:b/>
          <w:bCs/>
          <w:color w:val="585858"/>
          <w:sz w:val="28"/>
          <w:szCs w:val="28"/>
        </w:rPr>
        <w:t>Project Plan</w:t>
      </w:r>
      <w:r w:rsidRPr="009B5F90">
        <w:rPr>
          <w:rFonts w:ascii="Helvetica" w:hAnsi="Helvetica"/>
          <w:b/>
          <w:bCs/>
          <w:color w:val="585858"/>
          <w:sz w:val="28"/>
          <w:szCs w:val="28"/>
        </w:rPr>
        <w:t xml:space="preserve">: </w:t>
      </w:r>
    </w:p>
    <w:p w14:paraId="7538FEE0" w14:textId="619D19C5" w:rsidR="0079300B" w:rsidRDefault="0079300B" w:rsidP="0079300B">
      <w:pPr>
        <w:spacing w:after="0" w:line="240" w:lineRule="auto"/>
        <w:rPr>
          <w:rFonts w:ascii="Helvetica" w:hAnsi="Helvetica"/>
          <w:color w:val="585858"/>
        </w:rPr>
      </w:pPr>
      <w:r w:rsidRPr="0079300B">
        <w:rPr>
          <w:rFonts w:ascii="Helvetica" w:hAnsi="Helvetica"/>
          <w:color w:val="585858"/>
        </w:rPr>
        <w:t xml:space="preserve">A project plan in Monday.com </w:t>
      </w:r>
      <w:r>
        <w:rPr>
          <w:rFonts w:ascii="Helvetica" w:hAnsi="Helvetica"/>
          <w:color w:val="585858"/>
        </w:rPr>
        <w:t>that includes, at minimum, the following:</w:t>
      </w:r>
    </w:p>
    <w:p w14:paraId="0F1FD524" w14:textId="752B36F7" w:rsidR="0079300B" w:rsidRDefault="0079300B" w:rsidP="0079300B">
      <w:pPr>
        <w:pStyle w:val="ListParagraph"/>
        <w:numPr>
          <w:ilvl w:val="0"/>
          <w:numId w:val="3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30 / 60 / 90</w:t>
      </w:r>
      <w:r w:rsidR="00541BE0">
        <w:rPr>
          <w:rFonts w:ascii="Helvetica" w:hAnsi="Helvetica"/>
          <w:color w:val="585858"/>
        </w:rPr>
        <w:t>-</w:t>
      </w:r>
      <w:r>
        <w:rPr>
          <w:rFonts w:ascii="Helvetica" w:hAnsi="Helvetica"/>
          <w:color w:val="585858"/>
        </w:rPr>
        <w:t xml:space="preserve">day project deliverables that meet design documentation </w:t>
      </w:r>
      <w:r w:rsidR="00541BE0">
        <w:rPr>
          <w:rFonts w:ascii="Helvetica" w:hAnsi="Helvetica"/>
          <w:color w:val="585858"/>
        </w:rPr>
        <w:t>requirements</w:t>
      </w:r>
      <w:r>
        <w:rPr>
          <w:rFonts w:ascii="Helvetica" w:hAnsi="Helvetica"/>
          <w:color w:val="585858"/>
        </w:rPr>
        <w:t xml:space="preserve">. </w:t>
      </w:r>
    </w:p>
    <w:p w14:paraId="1154E525" w14:textId="5FDFC8B2" w:rsidR="00541BE0" w:rsidRPr="0079300B" w:rsidRDefault="00541BE0" w:rsidP="0079300B">
      <w:pPr>
        <w:pStyle w:val="ListParagraph"/>
        <w:numPr>
          <w:ilvl w:val="0"/>
          <w:numId w:val="3"/>
        </w:numPr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Daily Deliverables with assigned person and dates</w:t>
      </w:r>
    </w:p>
    <w:p w14:paraId="7FCB3387" w14:textId="21C6CD20" w:rsidR="002C410E" w:rsidRDefault="002C410E" w:rsidP="000C5694">
      <w:pPr>
        <w:spacing w:after="0" w:line="240" w:lineRule="auto"/>
        <w:rPr>
          <w:color w:val="404040" w:themeColor="text1" w:themeTint="BF"/>
        </w:rPr>
      </w:pPr>
    </w:p>
    <w:p w14:paraId="173AFEC8" w14:textId="001827E2" w:rsidR="00541BE0" w:rsidRDefault="00541BE0" w:rsidP="00541BE0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>
        <w:rPr>
          <w:rFonts w:ascii="Helvetica" w:hAnsi="Helvetica"/>
          <w:b/>
          <w:bCs/>
          <w:color w:val="585858"/>
          <w:sz w:val="28"/>
          <w:szCs w:val="28"/>
        </w:rPr>
        <w:t>Self-Review</w:t>
      </w:r>
      <w:r w:rsidRPr="009B5F90">
        <w:rPr>
          <w:rFonts w:ascii="Helvetica" w:hAnsi="Helvetica"/>
          <w:b/>
          <w:bCs/>
          <w:color w:val="585858"/>
          <w:sz w:val="28"/>
          <w:szCs w:val="28"/>
        </w:rPr>
        <w:t xml:space="preserve">: </w:t>
      </w:r>
    </w:p>
    <w:p w14:paraId="72758139" w14:textId="6267EE4F" w:rsidR="00541BE0" w:rsidRDefault="00541BE0" w:rsidP="000C5694">
      <w:pPr>
        <w:spacing w:after="0" w:line="240" w:lineRule="auto"/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A completed self-review based on the form provided.</w:t>
      </w:r>
    </w:p>
    <w:p w14:paraId="321E190A" w14:textId="77777777" w:rsidR="00541BE0" w:rsidRDefault="00541BE0" w:rsidP="000C5694">
      <w:pPr>
        <w:spacing w:after="0" w:line="240" w:lineRule="auto"/>
        <w:rPr>
          <w:rFonts w:ascii="Helvetica" w:hAnsi="Helvetica"/>
          <w:color w:val="585858"/>
        </w:rPr>
      </w:pPr>
    </w:p>
    <w:p w14:paraId="5E692ABD" w14:textId="6B845D11" w:rsidR="00541BE0" w:rsidRDefault="00541BE0" w:rsidP="00541BE0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>
        <w:rPr>
          <w:rFonts w:ascii="Helvetica" w:hAnsi="Helvetica"/>
          <w:b/>
          <w:bCs/>
          <w:color w:val="585858"/>
          <w:sz w:val="28"/>
          <w:szCs w:val="28"/>
        </w:rPr>
        <w:t>Baseline Professional Branding</w:t>
      </w:r>
      <w:r w:rsidRPr="009B5F90">
        <w:rPr>
          <w:rFonts w:ascii="Helvetica" w:hAnsi="Helvetica"/>
          <w:b/>
          <w:bCs/>
          <w:color w:val="585858"/>
          <w:sz w:val="28"/>
          <w:szCs w:val="28"/>
        </w:rPr>
        <w:t xml:space="preserve">: </w:t>
      </w:r>
    </w:p>
    <w:p w14:paraId="526B8C45" w14:textId="77777777" w:rsidR="00842BCB" w:rsidRDefault="00541BE0" w:rsidP="00541BE0">
      <w:pPr>
        <w:spacing w:after="0" w:line="240" w:lineRule="auto"/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 xml:space="preserve">Up to date </w:t>
      </w:r>
      <w:r w:rsidR="00842BCB">
        <w:rPr>
          <w:rFonts w:ascii="Helvetica" w:hAnsi="Helvetica"/>
          <w:color w:val="585858"/>
        </w:rPr>
        <w:t>and accurate</w:t>
      </w:r>
    </w:p>
    <w:p w14:paraId="78BC9759" w14:textId="77777777" w:rsidR="00842BCB" w:rsidRDefault="00541BE0" w:rsidP="00842BCB">
      <w:pPr>
        <w:pStyle w:val="ListParagraph"/>
        <w:numPr>
          <w:ilvl w:val="0"/>
          <w:numId w:val="4"/>
        </w:numPr>
        <w:rPr>
          <w:rFonts w:ascii="Helvetica" w:hAnsi="Helvetica"/>
          <w:color w:val="585858"/>
        </w:rPr>
      </w:pPr>
      <w:r w:rsidRPr="00842BCB">
        <w:rPr>
          <w:rFonts w:ascii="Helvetica" w:hAnsi="Helvetica"/>
          <w:color w:val="585858"/>
        </w:rPr>
        <w:t>Resum</w:t>
      </w:r>
      <w:r w:rsidR="00842BCB">
        <w:rPr>
          <w:rFonts w:ascii="Helvetica" w:hAnsi="Helvetica"/>
          <w:color w:val="585858"/>
        </w:rPr>
        <w:t>e</w:t>
      </w:r>
    </w:p>
    <w:p w14:paraId="57D5EA2A" w14:textId="77777777" w:rsidR="00842BCB" w:rsidRDefault="00541BE0" w:rsidP="00842BCB">
      <w:pPr>
        <w:pStyle w:val="ListParagraph"/>
        <w:numPr>
          <w:ilvl w:val="0"/>
          <w:numId w:val="4"/>
        </w:numPr>
        <w:rPr>
          <w:rFonts w:ascii="Helvetica" w:hAnsi="Helvetica"/>
          <w:color w:val="585858"/>
        </w:rPr>
      </w:pPr>
      <w:r w:rsidRPr="00842BCB">
        <w:rPr>
          <w:rFonts w:ascii="Helvetica" w:hAnsi="Helvetica"/>
          <w:color w:val="585858"/>
        </w:rPr>
        <w:t>LinkedIn Profile</w:t>
      </w:r>
    </w:p>
    <w:p w14:paraId="0399855B" w14:textId="5F6243F5" w:rsidR="00541BE0" w:rsidRPr="00842BCB" w:rsidRDefault="00541BE0" w:rsidP="00842BCB">
      <w:pPr>
        <w:pStyle w:val="ListParagraph"/>
        <w:numPr>
          <w:ilvl w:val="0"/>
          <w:numId w:val="4"/>
        </w:numPr>
        <w:rPr>
          <w:rFonts w:ascii="Helvetica" w:hAnsi="Helvetica"/>
          <w:color w:val="585858"/>
        </w:rPr>
      </w:pPr>
      <w:r w:rsidRPr="00842BCB">
        <w:rPr>
          <w:rFonts w:ascii="Helvetica" w:hAnsi="Helvetica"/>
          <w:color w:val="585858"/>
        </w:rPr>
        <w:t>GitHub Pages</w:t>
      </w:r>
    </w:p>
    <w:p w14:paraId="4A8D9F06" w14:textId="77777777" w:rsidR="00541BE0" w:rsidRDefault="00541BE0" w:rsidP="000C5694">
      <w:pPr>
        <w:spacing w:after="0" w:line="240" w:lineRule="auto"/>
        <w:rPr>
          <w:rFonts w:ascii="Helvetica" w:hAnsi="Helvetica"/>
          <w:color w:val="585858"/>
        </w:rPr>
      </w:pPr>
    </w:p>
    <w:p w14:paraId="0759EFBD" w14:textId="40A37616" w:rsidR="00541BE0" w:rsidRDefault="00541BE0" w:rsidP="00541BE0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  <w:r>
        <w:rPr>
          <w:rFonts w:ascii="Helvetica" w:hAnsi="Helvetica"/>
          <w:b/>
          <w:bCs/>
          <w:color w:val="585858"/>
          <w:sz w:val="28"/>
          <w:szCs w:val="28"/>
        </w:rPr>
        <w:t>Individual Development Plan (IDP)</w:t>
      </w:r>
      <w:r w:rsidRPr="009B5F90">
        <w:rPr>
          <w:rFonts w:ascii="Helvetica" w:hAnsi="Helvetica"/>
          <w:b/>
          <w:bCs/>
          <w:color w:val="585858"/>
          <w:sz w:val="28"/>
          <w:szCs w:val="28"/>
        </w:rPr>
        <w:t xml:space="preserve">: </w:t>
      </w:r>
    </w:p>
    <w:p w14:paraId="204ED731" w14:textId="622D8AB2" w:rsidR="00541BE0" w:rsidRDefault="00541BE0" w:rsidP="00541BE0">
      <w:pPr>
        <w:spacing w:after="0" w:line="240" w:lineRule="auto"/>
        <w:rPr>
          <w:rFonts w:ascii="Helvetica" w:hAnsi="Helvetica"/>
          <w:color w:val="585858"/>
        </w:rPr>
      </w:pPr>
      <w:r>
        <w:rPr>
          <w:rFonts w:ascii="Helvetica" w:hAnsi="Helvetica"/>
          <w:color w:val="585858"/>
        </w:rPr>
        <w:t>A completed IDP, based off of the template provided, that has been reviewed and approved by an Educator</w:t>
      </w:r>
    </w:p>
    <w:p w14:paraId="0E0E0FD2" w14:textId="77777777" w:rsidR="00541BE0" w:rsidRPr="00541BE0" w:rsidRDefault="00541BE0" w:rsidP="000C5694">
      <w:pPr>
        <w:spacing w:after="0" w:line="240" w:lineRule="auto"/>
        <w:rPr>
          <w:rFonts w:ascii="Helvetica" w:hAnsi="Helvetica"/>
          <w:color w:val="585858"/>
        </w:rPr>
      </w:pPr>
    </w:p>
    <w:sectPr w:rsidR="00541BE0" w:rsidRPr="00541BE0" w:rsidSect="00807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00" w:right="1440" w:bottom="12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414D3" w14:textId="77777777" w:rsidR="000D28B0" w:rsidRDefault="000D28B0" w:rsidP="00B50E63">
      <w:pPr>
        <w:spacing w:after="0" w:line="240" w:lineRule="auto"/>
      </w:pPr>
      <w:r>
        <w:separator/>
      </w:r>
    </w:p>
  </w:endnote>
  <w:endnote w:type="continuationSeparator" w:id="0">
    <w:p w14:paraId="5DE0D53D" w14:textId="77777777" w:rsidR="000D28B0" w:rsidRDefault="000D28B0" w:rsidP="00B50E63">
      <w:pPr>
        <w:spacing w:after="0" w:line="240" w:lineRule="auto"/>
      </w:pPr>
      <w:r>
        <w:continuationSeparator/>
      </w:r>
    </w:p>
  </w:endnote>
  <w:endnote w:type="continuationNotice" w:id="1">
    <w:p w14:paraId="57C7C3A8" w14:textId="77777777" w:rsidR="000D28B0" w:rsidRDefault="000D28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altName w:val="Tahoma"/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  <w:font w:name="Proxima Nova Light">
    <w:altName w:val="Tahoma"/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F7AC" w14:textId="77777777" w:rsidR="00A7492F" w:rsidRDefault="00A74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A55F2" w14:textId="77777777" w:rsidR="00B50E63" w:rsidRDefault="00807118" w:rsidP="00B50E63">
    <w:pPr>
      <w:pStyle w:val="Footer"/>
      <w:jc w:val="right"/>
    </w:pPr>
    <w:r w:rsidRPr="00C524CF">
      <w:rPr>
        <w:rFonts w:ascii="Proxima Nova Light" w:hAnsi="Proxima Nova Light"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CEEE5F" wp14:editId="1C9B5B93">
              <wp:simplePos x="0" y="0"/>
              <wp:positionH relativeFrom="margin">
                <wp:posOffset>-508000</wp:posOffset>
              </wp:positionH>
              <wp:positionV relativeFrom="paragraph">
                <wp:posOffset>-40005</wp:posOffset>
              </wp:positionV>
              <wp:extent cx="5321300" cy="2413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1300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14DE90" w14:textId="430AF105" w:rsidR="000C5694" w:rsidRPr="001A1293" w:rsidRDefault="000C5694" w:rsidP="000C5694">
                          <w:pPr>
                            <w:pStyle w:val="Footer"/>
                            <w:ind w:right="360"/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</w:pP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Version # | Copyright © 202</w:t>
                          </w:r>
                          <w:r w:rsidR="00C076CF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5</w:t>
                          </w: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DAE</w:t>
                          </w: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. All Rights Reserved</w:t>
                          </w:r>
                        </w:p>
                        <w:p w14:paraId="2EAAEAB8" w14:textId="77777777" w:rsidR="00807118" w:rsidRPr="00807118" w:rsidRDefault="00807118" w:rsidP="00807118">
                          <w:pPr>
                            <w:rPr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EEE5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0pt;margin-top:-3.15pt;width:419pt;height:1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" filled="f" stroked="f" strokeweight=".5pt">
              <v:textbox>
                <w:txbxContent>
                  <w:p w14:paraId="0F14DE90" w14:textId="430AF105" w:rsidR="000C5694" w:rsidRPr="001A1293" w:rsidRDefault="000C5694" w:rsidP="000C5694">
                    <w:pPr>
                      <w:pStyle w:val="Footer"/>
                      <w:ind w:right="360"/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</w:pP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Version # | Copyright © 202</w:t>
                    </w:r>
                    <w:r w:rsidR="00C076CF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5</w:t>
                    </w: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DAE</w:t>
                    </w: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. All Rights Reserved</w:t>
                    </w:r>
                  </w:p>
                  <w:p w14:paraId="2EAAEAB8" w14:textId="77777777" w:rsidR="00807118" w:rsidRPr="00807118" w:rsidRDefault="00807118" w:rsidP="00807118">
                    <w:pPr>
                      <w:rPr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D72B3" w14:textId="77777777" w:rsidR="00A7492F" w:rsidRDefault="00A74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D18A3" w14:textId="77777777" w:rsidR="000D28B0" w:rsidRDefault="000D28B0" w:rsidP="00B50E63">
      <w:pPr>
        <w:spacing w:after="0" w:line="240" w:lineRule="auto"/>
      </w:pPr>
      <w:r>
        <w:separator/>
      </w:r>
    </w:p>
  </w:footnote>
  <w:footnote w:type="continuationSeparator" w:id="0">
    <w:p w14:paraId="29C28A99" w14:textId="77777777" w:rsidR="000D28B0" w:rsidRDefault="000D28B0" w:rsidP="00B50E63">
      <w:pPr>
        <w:spacing w:after="0" w:line="240" w:lineRule="auto"/>
      </w:pPr>
      <w:r>
        <w:continuationSeparator/>
      </w:r>
    </w:p>
  </w:footnote>
  <w:footnote w:type="continuationNotice" w:id="1">
    <w:p w14:paraId="25F349A9" w14:textId="77777777" w:rsidR="000D28B0" w:rsidRDefault="000D28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5ABC3" w14:textId="77777777" w:rsidR="00A7492F" w:rsidRDefault="00A74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AFDF" w14:textId="77777777" w:rsidR="00B50E63" w:rsidRPr="000C5694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 w:rsidRPr="000C5694">
      <w:rPr>
        <w:rFonts w:ascii="Proxima Nova" w:hAnsi="Proxima Nova"/>
        <w:noProof/>
        <w:color w:val="515151"/>
        <w:sz w:val="20"/>
        <w:szCs w:val="20"/>
      </w:rPr>
      <w:drawing>
        <wp:anchor distT="0" distB="0" distL="114300" distR="114300" simplePos="0" relativeHeight="251658240" behindDoc="1" locked="0" layoutInCell="1" allowOverlap="1" wp14:anchorId="343D13F2" wp14:editId="2632F43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5714" cy="1004925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714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694">
      <w:rPr>
        <w:rFonts w:ascii="Proxima Nova" w:hAnsi="Proxima Nova"/>
        <w:color w:val="515151"/>
        <w:sz w:val="20"/>
        <w:szCs w:val="20"/>
      </w:rPr>
      <w:t xml:space="preserve">770 Chapel Street </w:t>
    </w:r>
  </w:p>
  <w:p w14:paraId="17E4CDBD" w14:textId="77777777" w:rsidR="00B50E63" w:rsidRPr="000C5694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>
      <w:rPr>
        <w:rFonts w:ascii="Proxima Nova" w:hAnsi="Proxima Nova"/>
        <w:color w:val="515151"/>
        <w:sz w:val="20"/>
        <w:szCs w:val="20"/>
      </w:rPr>
      <w:t>New Haven, CT 06510</w:t>
    </w:r>
  </w:p>
  <w:p w14:paraId="3FB58954" w14:textId="77777777" w:rsidR="00B50E63" w:rsidRPr="008A3D30" w:rsidRDefault="00B50E63" w:rsidP="00B50E63">
    <w:pPr>
      <w:pStyle w:val="Header"/>
      <w:ind w:left="7020"/>
      <w:rPr>
        <w:rFonts w:ascii="Proxima Nova" w:hAnsi="Proxima Nova"/>
        <w:color w:val="515151"/>
        <w:sz w:val="15"/>
        <w:szCs w:val="15"/>
      </w:rPr>
    </w:pPr>
  </w:p>
  <w:p w14:paraId="326221CD" w14:textId="77777777" w:rsidR="00B50E63" w:rsidRPr="008A3D30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 w:rsidRPr="000C5694">
      <w:rPr>
        <w:rFonts w:ascii="Proxima Nova" w:hAnsi="Proxima Nova"/>
        <w:color w:val="515151"/>
        <w:sz w:val="11"/>
        <w:szCs w:val="11"/>
      </w:rPr>
      <w:br/>
    </w:r>
    <w:r>
      <w:rPr>
        <w:rFonts w:ascii="Proxima Nova" w:hAnsi="Proxima Nova"/>
        <w:color w:val="515151"/>
        <w:sz w:val="20"/>
        <w:szCs w:val="20"/>
      </w:rPr>
      <w:t>203-401-8768</w:t>
    </w:r>
  </w:p>
  <w:p w14:paraId="79B7777B" w14:textId="77777777" w:rsidR="00B50E63" w:rsidRPr="008A3D30" w:rsidRDefault="00B50E63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</w:p>
  <w:p w14:paraId="0E6FAADD" w14:textId="77777777" w:rsidR="00B50E63" w:rsidRPr="008A3D30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>
      <w:rPr>
        <w:rFonts w:ascii="Proxima Nova" w:hAnsi="Proxima Nova"/>
        <w:color w:val="515151"/>
        <w:sz w:val="20"/>
        <w:szCs w:val="20"/>
      </w:rPr>
      <w:t xml:space="preserve">mydae.org </w:t>
    </w:r>
    <w:r w:rsidR="00B50E63">
      <w:rPr>
        <w:rFonts w:ascii="Proxima Nova" w:hAnsi="Proxima Nova"/>
        <w:color w:val="515151"/>
        <w:sz w:val="20"/>
        <w:szCs w:val="20"/>
      </w:rPr>
      <w:t xml:space="preserve"> </w:t>
    </w:r>
  </w:p>
  <w:p w14:paraId="6CFA9974" w14:textId="77777777" w:rsidR="00B50E63" w:rsidRDefault="00B50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F208" w14:textId="77777777" w:rsidR="00A7492F" w:rsidRDefault="00A74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C7583"/>
    <w:multiLevelType w:val="hybridMultilevel"/>
    <w:tmpl w:val="06F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69A"/>
    <w:multiLevelType w:val="hybridMultilevel"/>
    <w:tmpl w:val="9D44A210"/>
    <w:lvl w:ilvl="0" w:tplc="1264E21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45ED3"/>
    <w:multiLevelType w:val="hybridMultilevel"/>
    <w:tmpl w:val="2AF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D59A7"/>
    <w:multiLevelType w:val="hybridMultilevel"/>
    <w:tmpl w:val="27D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36591">
    <w:abstractNumId w:val="2"/>
  </w:num>
  <w:num w:numId="2" w16cid:durableId="1523127193">
    <w:abstractNumId w:val="1"/>
  </w:num>
  <w:num w:numId="3" w16cid:durableId="1824081074">
    <w:abstractNumId w:val="0"/>
  </w:num>
  <w:num w:numId="4" w16cid:durableId="1432891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CF"/>
    <w:rsid w:val="000A01CE"/>
    <w:rsid w:val="000A43AC"/>
    <w:rsid w:val="000C5694"/>
    <w:rsid w:val="000D28B0"/>
    <w:rsid w:val="001105DF"/>
    <w:rsid w:val="0015026C"/>
    <w:rsid w:val="001C5CE3"/>
    <w:rsid w:val="002A1BB6"/>
    <w:rsid w:val="002C410E"/>
    <w:rsid w:val="003C2459"/>
    <w:rsid w:val="003C76CC"/>
    <w:rsid w:val="004161D3"/>
    <w:rsid w:val="00483D44"/>
    <w:rsid w:val="004A1B3F"/>
    <w:rsid w:val="005020D2"/>
    <w:rsid w:val="00541BE0"/>
    <w:rsid w:val="00565C50"/>
    <w:rsid w:val="00650967"/>
    <w:rsid w:val="00764733"/>
    <w:rsid w:val="0079300B"/>
    <w:rsid w:val="00807118"/>
    <w:rsid w:val="00842BCB"/>
    <w:rsid w:val="008A2A54"/>
    <w:rsid w:val="009B5F90"/>
    <w:rsid w:val="009E4CBE"/>
    <w:rsid w:val="00A2673F"/>
    <w:rsid w:val="00A7492F"/>
    <w:rsid w:val="00AD66DE"/>
    <w:rsid w:val="00B50E63"/>
    <w:rsid w:val="00B77120"/>
    <w:rsid w:val="00BB03FC"/>
    <w:rsid w:val="00BD5559"/>
    <w:rsid w:val="00BE60EC"/>
    <w:rsid w:val="00C076CF"/>
    <w:rsid w:val="00CC4080"/>
    <w:rsid w:val="00CE6D78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A387B"/>
  <w15:docId w15:val="{F53EEB90-F574-294A-865F-602FBCFF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63"/>
  </w:style>
  <w:style w:type="paragraph" w:styleId="Footer">
    <w:name w:val="footer"/>
    <w:basedOn w:val="Normal"/>
    <w:link w:val="Foot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63"/>
  </w:style>
  <w:style w:type="character" w:styleId="Hyperlink">
    <w:name w:val="Hyperlink"/>
    <w:basedOn w:val="DefaultParagraphFont"/>
    <w:uiPriority w:val="99"/>
    <w:unhideWhenUsed/>
    <w:rsid w:val="0080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694"/>
    <w:pPr>
      <w:spacing w:after="0" w:line="240" w:lineRule="auto"/>
      <w:ind w:left="720"/>
      <w:contextualSpacing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inknecht/Library/CloudStorage/OneDrive-SharedLibraries-DistrictArtsandEducation/All%20dae%20staff%20(FT%20&amp;%20PT)%20-%20Documents/General/Quick%20Access/Brand%20Collateral%20and%20Templates/2024_DAE_Process_Document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9b80ff-26ff-4136-90e7-92d5df226937" xsi:nil="true"/>
    <lcf76f155ced4ddcb4097134ff3c332f xmlns="330561f8-3a58-4d5a-99f5-e5bf032bbe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38FE0D61D5046BB8E8D30AC84F4CC" ma:contentTypeVersion="13" ma:contentTypeDescription="Create a new document." ma:contentTypeScope="" ma:versionID="f594c1f6c452f8c7ddd3e061233fab00">
  <xsd:schema xmlns:xsd="http://www.w3.org/2001/XMLSchema" xmlns:xs="http://www.w3.org/2001/XMLSchema" xmlns:p="http://schemas.microsoft.com/office/2006/metadata/properties" xmlns:ns2="330561f8-3a58-4d5a-99f5-e5bf032bbe8e" xmlns:ns3="5e9b80ff-26ff-4136-90e7-92d5df226937" targetNamespace="http://schemas.microsoft.com/office/2006/metadata/properties" ma:root="true" ma:fieldsID="181fbdcbbeed63ea09858cc38d456c6f" ns2:_="" ns3:_="">
    <xsd:import namespace="330561f8-3a58-4d5a-99f5-e5bf032bbe8e"/>
    <xsd:import namespace="5e9b80ff-26ff-4136-90e7-92d5df2269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561f8-3a58-4d5a-99f5-e5bf032bbe8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a6dbf3b-0b42-49fe-8ca0-47f009b50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b80ff-26ff-4136-90e7-92d5df2269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af52df-4389-4476-830d-7e379b9486d2}" ma:internalName="TaxCatchAll" ma:showField="CatchAllData" ma:web="5e9b80ff-26ff-4136-90e7-92d5df2269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F9126-5EE3-45FA-996A-9298C51AEB7A}">
  <ds:schemaRefs>
    <ds:schemaRef ds:uri="http://schemas.microsoft.com/office/2006/metadata/properties"/>
    <ds:schemaRef ds:uri="http://schemas.microsoft.com/office/infopath/2007/PartnerControls"/>
    <ds:schemaRef ds:uri="5e9b80ff-26ff-4136-90e7-92d5df226937"/>
    <ds:schemaRef ds:uri="330561f8-3a58-4d5a-99f5-e5bf032bbe8e"/>
  </ds:schemaRefs>
</ds:datastoreItem>
</file>

<file path=customXml/itemProps2.xml><?xml version="1.0" encoding="utf-8"?>
<ds:datastoreItem xmlns:ds="http://schemas.openxmlformats.org/officeDocument/2006/customXml" ds:itemID="{FA29B097-CCF1-48D8-A3F8-03479DBEC8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284181-F2ED-48A2-930E-A6FB7DB81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561f8-3a58-4d5a-99f5-e5bf032bbe8e"/>
    <ds:schemaRef ds:uri="5e9b80ff-26ff-4136-90e7-92d5df22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2024_DAE_Process_Documentation_Template.dotx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Knecht</dc:creator>
  <cp:keywords/>
  <dc:description/>
  <cp:lastModifiedBy>Kyley Komschlies</cp:lastModifiedBy>
  <cp:revision>5</cp:revision>
  <dcterms:created xsi:type="dcterms:W3CDTF">2025-06-30T12:33:00Z</dcterms:created>
  <dcterms:modified xsi:type="dcterms:W3CDTF">2025-06-30T14:22:00Z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0x01010083C38FE0D61D5046BB8E8D30AC84F4CC</vt:lpwstr>
  </property>
  <property fmtid="{D5CDD505-2E9C-101B-9397-08002B2CF9AE}" pid="3" name="MediaServiceImageTags">
    <vt:lpwstr/>
  </property>
</Properties>
</file>